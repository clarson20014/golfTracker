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A9" w:rsidRDefault="00E6293B">
      <w:r>
        <w:object w:dxaOrig="9064" w:dyaOrig="6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32.35pt" o:ole="">
            <v:imagedata r:id="rId5" o:title=""/>
          </v:shape>
          <o:OLEObject Type="Embed" ProgID="Visio.Drawing.11" ShapeID="_x0000_i1025" DrawAspect="Content" ObjectID="_1555939192" r:id="rId6"/>
        </w:object>
      </w:r>
      <w:bookmarkStart w:id="0" w:name="_GoBack"/>
      <w:bookmarkEnd w:id="0"/>
    </w:p>
    <w:sectPr w:rsidR="008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88"/>
    <w:rsid w:val="00051AED"/>
    <w:rsid w:val="001B197F"/>
    <w:rsid w:val="001D2B5B"/>
    <w:rsid w:val="001E3742"/>
    <w:rsid w:val="002F3E0E"/>
    <w:rsid w:val="00317D24"/>
    <w:rsid w:val="00487DFE"/>
    <w:rsid w:val="00535D61"/>
    <w:rsid w:val="005B5004"/>
    <w:rsid w:val="00692CC2"/>
    <w:rsid w:val="006B6A2F"/>
    <w:rsid w:val="006D69BF"/>
    <w:rsid w:val="00785DAC"/>
    <w:rsid w:val="008902E0"/>
    <w:rsid w:val="0089532F"/>
    <w:rsid w:val="008D0C97"/>
    <w:rsid w:val="008E73FD"/>
    <w:rsid w:val="00920AC5"/>
    <w:rsid w:val="00B52300"/>
    <w:rsid w:val="00BA2529"/>
    <w:rsid w:val="00C23F39"/>
    <w:rsid w:val="00D00FC9"/>
    <w:rsid w:val="00D22350"/>
    <w:rsid w:val="00E138C9"/>
    <w:rsid w:val="00E14961"/>
    <w:rsid w:val="00E17275"/>
    <w:rsid w:val="00E6293B"/>
    <w:rsid w:val="00E92A88"/>
    <w:rsid w:val="00F65DDC"/>
    <w:rsid w:val="00F8682B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AB903954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Housing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Larson, Chris</dc:creator>
  <cp:lastModifiedBy>Larson, Chris</cp:lastModifiedBy>
  <cp:revision>2</cp:revision>
  <dcterms:created xsi:type="dcterms:W3CDTF">2017-05-10T21:28:00Z</dcterms:created>
  <dcterms:modified xsi:type="dcterms:W3CDTF">2017-05-10T21:33:00Z</dcterms:modified>
</cp:coreProperties>
</file>